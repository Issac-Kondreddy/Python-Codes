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1549" w14:textId="04C0D6E3" w:rsidR="00494FA6" w:rsidRDefault="00E64E2B" w:rsidP="00E64E2B">
      <w:pPr>
        <w:pStyle w:val="Heading1"/>
      </w:pPr>
      <w:r>
        <w:t>Python Syllabus</w:t>
      </w:r>
    </w:p>
    <w:p w14:paraId="3598FF7C" w14:textId="27A0ABF9" w:rsidR="00E64E2B" w:rsidRPr="00E64E2B" w:rsidRDefault="00E64E2B" w:rsidP="00E64E2B">
      <w:pPr>
        <w:rPr>
          <w:b/>
          <w:bCs/>
        </w:rPr>
      </w:pPr>
      <w:r>
        <w:rPr>
          <w:b/>
          <w:bCs/>
        </w:rPr>
        <w:t>P</w:t>
      </w:r>
      <w:r w:rsidRPr="00E64E2B">
        <w:rPr>
          <w:b/>
          <w:bCs/>
        </w:rPr>
        <w:t>ython Basics:</w:t>
      </w:r>
    </w:p>
    <w:p w14:paraId="498E17CE" w14:textId="77777777" w:rsidR="00E64E2B" w:rsidRPr="00E64E2B" w:rsidRDefault="00E64E2B" w:rsidP="00E64E2B">
      <w:pPr>
        <w:numPr>
          <w:ilvl w:val="0"/>
          <w:numId w:val="5"/>
        </w:numPr>
      </w:pPr>
      <w:r w:rsidRPr="00E64E2B">
        <w:rPr>
          <w:b/>
          <w:bCs/>
          <w:highlight w:val="yellow"/>
        </w:rPr>
        <w:t>Introduction to Python:</w:t>
      </w:r>
      <w:r w:rsidRPr="00E64E2B">
        <w:rPr>
          <w:highlight w:val="yellow"/>
        </w:rPr>
        <w:t xml:space="preserve"> History, features, where it's used</w:t>
      </w:r>
      <w:r w:rsidRPr="00E64E2B">
        <w:t>.</w:t>
      </w:r>
    </w:p>
    <w:p w14:paraId="6B3418EB" w14:textId="77777777" w:rsidR="00E64E2B" w:rsidRPr="00E64E2B" w:rsidRDefault="00E64E2B" w:rsidP="00E64E2B">
      <w:pPr>
        <w:numPr>
          <w:ilvl w:val="0"/>
          <w:numId w:val="5"/>
        </w:numPr>
        <w:rPr>
          <w:highlight w:val="yellow"/>
        </w:rPr>
      </w:pPr>
      <w:r w:rsidRPr="00E64E2B">
        <w:rPr>
          <w:b/>
          <w:bCs/>
          <w:highlight w:val="yellow"/>
        </w:rPr>
        <w:t>Environment Setup:</w:t>
      </w:r>
      <w:r w:rsidRPr="00E64E2B">
        <w:rPr>
          <w:highlight w:val="yellow"/>
        </w:rPr>
        <w:t xml:space="preserve"> Installing Python, IDEs (like PyCharm, </w:t>
      </w:r>
      <w:proofErr w:type="spellStart"/>
      <w:r w:rsidRPr="00E64E2B">
        <w:rPr>
          <w:highlight w:val="yellow"/>
        </w:rPr>
        <w:t>VSCode</w:t>
      </w:r>
      <w:proofErr w:type="spellEnd"/>
      <w:r w:rsidRPr="00E64E2B">
        <w:rPr>
          <w:highlight w:val="yellow"/>
        </w:rPr>
        <w:t>).</w:t>
      </w:r>
    </w:p>
    <w:p w14:paraId="48ACDC77" w14:textId="77777777" w:rsidR="00E64E2B" w:rsidRPr="00E64E2B" w:rsidRDefault="00E64E2B" w:rsidP="00E64E2B">
      <w:pPr>
        <w:numPr>
          <w:ilvl w:val="0"/>
          <w:numId w:val="5"/>
        </w:numPr>
      </w:pPr>
      <w:r w:rsidRPr="00E64E2B">
        <w:rPr>
          <w:b/>
          <w:bCs/>
          <w:highlight w:val="yellow"/>
        </w:rPr>
        <w:t>Basic Syntax:</w:t>
      </w:r>
      <w:r w:rsidRPr="00E64E2B">
        <w:rPr>
          <w:highlight w:val="yellow"/>
        </w:rPr>
        <w:t xml:space="preserve"> Keywords, identifiers, indentation, comments</w:t>
      </w:r>
      <w:r w:rsidRPr="00E64E2B">
        <w:t>.</w:t>
      </w:r>
    </w:p>
    <w:p w14:paraId="2A92AD0E" w14:textId="77777777" w:rsidR="00E64E2B" w:rsidRPr="00E64E2B" w:rsidRDefault="00E64E2B" w:rsidP="00E64E2B">
      <w:pPr>
        <w:numPr>
          <w:ilvl w:val="0"/>
          <w:numId w:val="5"/>
        </w:numPr>
        <w:rPr>
          <w:highlight w:val="yellow"/>
        </w:rPr>
      </w:pPr>
      <w:r w:rsidRPr="00E64E2B">
        <w:rPr>
          <w:b/>
          <w:bCs/>
          <w:highlight w:val="yellow"/>
        </w:rPr>
        <w:t>Variables and Data Types:</w:t>
      </w:r>
      <w:r w:rsidRPr="00E64E2B">
        <w:rPr>
          <w:highlight w:val="yellow"/>
        </w:rPr>
        <w:t xml:space="preserve"> Numbers, strings, lists, tuples, dictionaries.</w:t>
      </w:r>
    </w:p>
    <w:p w14:paraId="5805B42C" w14:textId="77777777" w:rsidR="00E64E2B" w:rsidRPr="0093401F" w:rsidRDefault="00E64E2B" w:rsidP="00E64E2B">
      <w:pPr>
        <w:numPr>
          <w:ilvl w:val="0"/>
          <w:numId w:val="5"/>
        </w:numPr>
        <w:rPr>
          <w:highlight w:val="yellow"/>
        </w:rPr>
      </w:pPr>
      <w:r w:rsidRPr="0093401F">
        <w:rPr>
          <w:b/>
          <w:bCs/>
          <w:highlight w:val="yellow"/>
        </w:rPr>
        <w:t>Operators:</w:t>
      </w:r>
      <w:r w:rsidRPr="0093401F">
        <w:rPr>
          <w:highlight w:val="yellow"/>
        </w:rPr>
        <w:t xml:space="preserve"> Arithmetic, comparison, assignment, logical, bitwise, membership, identity operators.</w:t>
      </w:r>
    </w:p>
    <w:p w14:paraId="6DDDDDC3" w14:textId="77777777" w:rsidR="00E64E2B" w:rsidRPr="0093401F" w:rsidRDefault="00E64E2B" w:rsidP="00E64E2B">
      <w:pPr>
        <w:numPr>
          <w:ilvl w:val="0"/>
          <w:numId w:val="5"/>
        </w:numPr>
        <w:rPr>
          <w:highlight w:val="yellow"/>
        </w:rPr>
      </w:pPr>
      <w:r w:rsidRPr="0093401F">
        <w:rPr>
          <w:b/>
          <w:bCs/>
          <w:highlight w:val="yellow"/>
        </w:rPr>
        <w:t>Control Flow:</w:t>
      </w:r>
      <w:r w:rsidRPr="0093401F">
        <w:rPr>
          <w:highlight w:val="yellow"/>
        </w:rPr>
        <w:t xml:space="preserve"> if-else, for loops, while loops, break, continue, pass statements.</w:t>
      </w:r>
    </w:p>
    <w:p w14:paraId="7391839D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Intermediate Python:</w:t>
      </w:r>
    </w:p>
    <w:p w14:paraId="30730EF4" w14:textId="77777777" w:rsidR="00E64E2B" w:rsidRPr="00165F39" w:rsidRDefault="00E64E2B" w:rsidP="00E64E2B">
      <w:pPr>
        <w:numPr>
          <w:ilvl w:val="0"/>
          <w:numId w:val="6"/>
        </w:numPr>
        <w:rPr>
          <w:highlight w:val="yellow"/>
        </w:rPr>
      </w:pPr>
      <w:r w:rsidRPr="00165F39">
        <w:rPr>
          <w:b/>
          <w:bCs/>
          <w:highlight w:val="yellow"/>
        </w:rPr>
        <w:t>Functions:</w:t>
      </w:r>
      <w:r w:rsidRPr="00165F39">
        <w:rPr>
          <w:highlight w:val="yellow"/>
        </w:rPr>
        <w:t xml:space="preserve"> Defining functions, arguments, return values, lambda functions.</w:t>
      </w:r>
    </w:p>
    <w:p w14:paraId="4911764A" w14:textId="77777777" w:rsidR="00E64E2B" w:rsidRPr="00165F39" w:rsidRDefault="00E64E2B" w:rsidP="00E64E2B">
      <w:pPr>
        <w:numPr>
          <w:ilvl w:val="0"/>
          <w:numId w:val="6"/>
        </w:numPr>
        <w:rPr>
          <w:highlight w:val="yellow"/>
        </w:rPr>
      </w:pPr>
      <w:r w:rsidRPr="00165F39">
        <w:rPr>
          <w:b/>
          <w:bCs/>
          <w:highlight w:val="yellow"/>
        </w:rPr>
        <w:t>Modules and Packages:</w:t>
      </w:r>
      <w:r w:rsidRPr="00165F39">
        <w:rPr>
          <w:highlight w:val="yellow"/>
        </w:rPr>
        <w:t xml:space="preserve"> Importing modules, exploring standard modules, creating packages.</w:t>
      </w:r>
    </w:p>
    <w:p w14:paraId="3DF3D1F2" w14:textId="77777777" w:rsidR="00E64E2B" w:rsidRPr="00E64E2B" w:rsidRDefault="00E64E2B" w:rsidP="00E64E2B">
      <w:pPr>
        <w:numPr>
          <w:ilvl w:val="0"/>
          <w:numId w:val="6"/>
        </w:numPr>
      </w:pPr>
      <w:r w:rsidRPr="00302E0F">
        <w:rPr>
          <w:b/>
          <w:bCs/>
          <w:highlight w:val="yellow"/>
        </w:rPr>
        <w:t>File Handling:</w:t>
      </w:r>
      <w:r w:rsidRPr="00302E0F">
        <w:rPr>
          <w:highlight w:val="yellow"/>
        </w:rPr>
        <w:t xml:space="preserve"> Opening, reading, writing, and closing files</w:t>
      </w:r>
      <w:r w:rsidRPr="00E64E2B">
        <w:t>.</w:t>
      </w:r>
    </w:p>
    <w:p w14:paraId="4DC9FB51" w14:textId="77777777" w:rsidR="00E64E2B" w:rsidRPr="00302E0F" w:rsidRDefault="00E64E2B" w:rsidP="00E64E2B">
      <w:pPr>
        <w:numPr>
          <w:ilvl w:val="0"/>
          <w:numId w:val="6"/>
        </w:numPr>
        <w:rPr>
          <w:highlight w:val="yellow"/>
        </w:rPr>
      </w:pPr>
      <w:r w:rsidRPr="00302E0F">
        <w:rPr>
          <w:b/>
          <w:bCs/>
          <w:highlight w:val="yellow"/>
        </w:rPr>
        <w:t>Exception Handling:</w:t>
      </w:r>
      <w:r w:rsidRPr="00302E0F">
        <w:rPr>
          <w:highlight w:val="yellow"/>
        </w:rPr>
        <w:t xml:space="preserve"> Try, except, finally, raising exceptions.</w:t>
      </w:r>
    </w:p>
    <w:p w14:paraId="58BB3A6D" w14:textId="77777777" w:rsidR="00E64E2B" w:rsidRPr="00E64E2B" w:rsidRDefault="00E64E2B" w:rsidP="00E64E2B">
      <w:pPr>
        <w:numPr>
          <w:ilvl w:val="0"/>
          <w:numId w:val="6"/>
        </w:numPr>
      </w:pPr>
      <w:r w:rsidRPr="00E64E2B">
        <w:rPr>
          <w:b/>
          <w:bCs/>
        </w:rPr>
        <w:t>Object-Oriented Programming:</w:t>
      </w:r>
      <w:r w:rsidRPr="00E64E2B">
        <w:t xml:space="preserve"> Classes, objects, inheritance, polymorphism, encapsulation, and abstraction.</w:t>
      </w:r>
    </w:p>
    <w:p w14:paraId="21BD45EF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Advanced Python:</w:t>
      </w:r>
    </w:p>
    <w:p w14:paraId="7530AF99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Iterators and Generators:</w:t>
      </w:r>
      <w:r w:rsidRPr="00E64E2B">
        <w:t xml:space="preserve"> Creating iterators, using generators.</w:t>
      </w:r>
    </w:p>
    <w:p w14:paraId="67CD6F40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Decorators:</w:t>
      </w:r>
      <w:r w:rsidRPr="00E64E2B">
        <w:t xml:space="preserve"> Understanding decorators, applying them.</w:t>
      </w:r>
    </w:p>
    <w:p w14:paraId="4F31CF07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Context Managers:</w:t>
      </w:r>
      <w:r w:rsidRPr="00E64E2B">
        <w:t xml:space="preserve"> With statement, creating context managers.</w:t>
      </w:r>
    </w:p>
    <w:p w14:paraId="44E02525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t>Regular Expressions:</w:t>
      </w:r>
      <w:r w:rsidRPr="00E64E2B">
        <w:t xml:space="preserve"> Pattern matching, parsing data.</w:t>
      </w:r>
    </w:p>
    <w:p w14:paraId="65FDE1F8" w14:textId="77777777" w:rsidR="00E64E2B" w:rsidRPr="00E64E2B" w:rsidRDefault="00E64E2B" w:rsidP="00E64E2B">
      <w:pPr>
        <w:numPr>
          <w:ilvl w:val="0"/>
          <w:numId w:val="7"/>
        </w:numPr>
      </w:pPr>
      <w:r w:rsidRPr="00E64E2B">
        <w:rPr>
          <w:b/>
          <w:bCs/>
        </w:rPr>
        <w:lastRenderedPageBreak/>
        <w:t>Testing:</w:t>
      </w:r>
      <w:r w:rsidRPr="00E64E2B">
        <w:t xml:space="preserve"> Introduction to unit testing with </w:t>
      </w:r>
      <w:proofErr w:type="spellStart"/>
      <w:r w:rsidRPr="00E64E2B">
        <w:t>unittest</w:t>
      </w:r>
      <w:proofErr w:type="spellEnd"/>
      <w:r w:rsidRPr="00E64E2B">
        <w:t>.</w:t>
      </w:r>
    </w:p>
    <w:p w14:paraId="57D2C5A7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Python Libraries (Focusing on your interests and goals):</w:t>
      </w:r>
    </w:p>
    <w:p w14:paraId="4BF57A59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NumPy:</w:t>
      </w:r>
      <w:r w:rsidRPr="00E64E2B">
        <w:t xml:space="preserve"> Arrays, array operations, mathematical computations.</w:t>
      </w:r>
    </w:p>
    <w:p w14:paraId="23638AA4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Pandas:</w:t>
      </w:r>
      <w:r w:rsidRPr="00E64E2B">
        <w:t xml:space="preserve"> </w:t>
      </w:r>
      <w:proofErr w:type="spellStart"/>
      <w:r w:rsidRPr="00E64E2B">
        <w:t>DataFrames</w:t>
      </w:r>
      <w:proofErr w:type="spellEnd"/>
      <w:r w:rsidRPr="00E64E2B">
        <w:t>, reading and writing data, data manipulation.</w:t>
      </w:r>
    </w:p>
    <w:p w14:paraId="3CCA750B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Matplotlib and Seaborn:</w:t>
      </w:r>
      <w:r w:rsidRPr="00E64E2B">
        <w:t xml:space="preserve"> Data visualization, creating plots and charts.</w:t>
      </w:r>
    </w:p>
    <w:p w14:paraId="3DF8FB11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Scikit-Learn:</w:t>
      </w:r>
      <w:r w:rsidRPr="00E64E2B">
        <w:t xml:space="preserve"> Basic machine learning - regression, classification, clustering.</w:t>
      </w:r>
    </w:p>
    <w:p w14:paraId="13C48D60" w14:textId="77777777" w:rsidR="00E64E2B" w:rsidRPr="00E64E2B" w:rsidRDefault="00E64E2B" w:rsidP="00E64E2B">
      <w:pPr>
        <w:numPr>
          <w:ilvl w:val="0"/>
          <w:numId w:val="8"/>
        </w:numPr>
      </w:pPr>
      <w:r w:rsidRPr="00E64E2B">
        <w:rPr>
          <w:b/>
          <w:bCs/>
        </w:rPr>
        <w:t>TensorFlow/</w:t>
      </w:r>
      <w:proofErr w:type="spellStart"/>
      <w:r w:rsidRPr="00E64E2B">
        <w:rPr>
          <w:b/>
          <w:bCs/>
        </w:rPr>
        <w:t>Keras</w:t>
      </w:r>
      <w:proofErr w:type="spellEnd"/>
      <w:r w:rsidRPr="00E64E2B">
        <w:rPr>
          <w:b/>
          <w:bCs/>
        </w:rPr>
        <w:t>:</w:t>
      </w:r>
      <w:r w:rsidRPr="00E64E2B">
        <w:t xml:space="preserve"> Introduction to deep learning, building simple neural networks.</w:t>
      </w:r>
    </w:p>
    <w:p w14:paraId="76705950" w14:textId="77777777" w:rsidR="00E64E2B" w:rsidRPr="00E64E2B" w:rsidRDefault="00E64E2B" w:rsidP="00E64E2B">
      <w:pPr>
        <w:rPr>
          <w:b/>
          <w:bCs/>
        </w:rPr>
      </w:pPr>
      <w:r w:rsidRPr="00E64E2B">
        <w:rPr>
          <w:b/>
          <w:bCs/>
        </w:rPr>
        <w:t>Web Development with Django:</w:t>
      </w:r>
    </w:p>
    <w:p w14:paraId="4F1F502B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Getting Started with Django:</w:t>
      </w:r>
      <w:r w:rsidRPr="00E64E2B">
        <w:t xml:space="preserve"> Installation, creating a project, app structure.</w:t>
      </w:r>
    </w:p>
    <w:p w14:paraId="7F535011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Models:</w:t>
      </w:r>
      <w:r w:rsidRPr="00E64E2B">
        <w:t xml:space="preserve"> Defining models, migrations, querying the database.</w:t>
      </w:r>
    </w:p>
    <w:p w14:paraId="3A33A332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Admin Interface:</w:t>
      </w:r>
      <w:r w:rsidRPr="00E64E2B">
        <w:t xml:space="preserve"> Configuring admin, customizing admin interface.</w:t>
      </w:r>
    </w:p>
    <w:p w14:paraId="6A089B24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Views and URLs:</w:t>
      </w:r>
      <w:r w:rsidRPr="00E64E2B">
        <w:t xml:space="preserve"> Understanding </w:t>
      </w:r>
      <w:proofErr w:type="spellStart"/>
      <w:r w:rsidRPr="00E64E2B">
        <w:t>URLconf</w:t>
      </w:r>
      <w:proofErr w:type="spellEnd"/>
      <w:r w:rsidRPr="00E64E2B">
        <w:t xml:space="preserve">, writing views, </w:t>
      </w:r>
      <w:proofErr w:type="spellStart"/>
      <w:r w:rsidRPr="00E64E2B">
        <w:t>HttpRequest</w:t>
      </w:r>
      <w:proofErr w:type="spellEnd"/>
      <w:r w:rsidRPr="00E64E2B">
        <w:t xml:space="preserve">, </w:t>
      </w:r>
      <w:proofErr w:type="spellStart"/>
      <w:r w:rsidRPr="00E64E2B">
        <w:t>HttpResponse</w:t>
      </w:r>
      <w:proofErr w:type="spellEnd"/>
      <w:r w:rsidRPr="00E64E2B">
        <w:t>.</w:t>
      </w:r>
    </w:p>
    <w:p w14:paraId="67349615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Templates:</w:t>
      </w:r>
      <w:r w:rsidRPr="00E64E2B">
        <w:t xml:space="preserve"> Django template language, template inheritance.</w:t>
      </w:r>
    </w:p>
    <w:p w14:paraId="676E93F2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Forms:</w:t>
      </w:r>
      <w:r w:rsidRPr="00E64E2B">
        <w:t xml:space="preserve"> Django forms, validation, displaying forms in templates.</w:t>
      </w:r>
    </w:p>
    <w:p w14:paraId="182E8F78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Authentication:</w:t>
      </w:r>
      <w:r w:rsidRPr="00E64E2B">
        <w:t xml:space="preserve"> User authentication, permissions, custom user models.</w:t>
      </w:r>
    </w:p>
    <w:p w14:paraId="4D42BF4B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Class-Based Views:</w:t>
      </w:r>
      <w:r w:rsidRPr="00E64E2B">
        <w:t xml:space="preserve"> Using generic views, advantages over function-based views.</w:t>
      </w:r>
    </w:p>
    <w:p w14:paraId="14B16BC7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RESTful APIs with Django Rest Framework:</w:t>
      </w:r>
      <w:r w:rsidRPr="00E64E2B">
        <w:t xml:space="preserve"> Serializers, </w:t>
      </w:r>
      <w:proofErr w:type="spellStart"/>
      <w:r w:rsidRPr="00E64E2B">
        <w:t>viewsets</w:t>
      </w:r>
      <w:proofErr w:type="spellEnd"/>
      <w:r w:rsidRPr="00E64E2B">
        <w:t>, routers.</w:t>
      </w:r>
    </w:p>
    <w:p w14:paraId="7580685D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Testing:</w:t>
      </w:r>
      <w:r w:rsidRPr="00E64E2B">
        <w:t xml:space="preserve"> Writing tests for models, views, and forms.</w:t>
      </w:r>
    </w:p>
    <w:p w14:paraId="5A30A508" w14:textId="77777777" w:rsidR="00E64E2B" w:rsidRPr="00E64E2B" w:rsidRDefault="00E64E2B" w:rsidP="00E64E2B">
      <w:pPr>
        <w:numPr>
          <w:ilvl w:val="0"/>
          <w:numId w:val="9"/>
        </w:numPr>
      </w:pPr>
      <w:r w:rsidRPr="00E64E2B">
        <w:rPr>
          <w:b/>
          <w:bCs/>
        </w:rPr>
        <w:t>Deployment:</w:t>
      </w:r>
      <w:r w:rsidRPr="00E64E2B">
        <w:t xml:space="preserve"> Deploying Django applications to servers or platforms like Heroku.</w:t>
      </w:r>
    </w:p>
    <w:p w14:paraId="2C0D237E" w14:textId="77777777" w:rsidR="00E64E2B" w:rsidRPr="00E64E2B" w:rsidRDefault="00E64E2B" w:rsidP="00E64E2B"/>
    <w:sectPr w:rsidR="00E64E2B" w:rsidRPr="00E64E2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23F8" w14:textId="77777777" w:rsidR="00282DC9" w:rsidRDefault="00282DC9">
      <w:r>
        <w:separator/>
      </w:r>
    </w:p>
    <w:p w14:paraId="6D67CD36" w14:textId="77777777" w:rsidR="00282DC9" w:rsidRDefault="00282DC9"/>
  </w:endnote>
  <w:endnote w:type="continuationSeparator" w:id="0">
    <w:p w14:paraId="0FB6B2DA" w14:textId="77777777" w:rsidR="00282DC9" w:rsidRDefault="00282DC9">
      <w:r>
        <w:continuationSeparator/>
      </w:r>
    </w:p>
    <w:p w14:paraId="6EF80BBE" w14:textId="77777777" w:rsidR="00282DC9" w:rsidRDefault="00282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9F564" w14:textId="77777777" w:rsidR="00494FA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F8DC" w14:textId="77777777" w:rsidR="00282DC9" w:rsidRDefault="00282DC9">
      <w:r>
        <w:separator/>
      </w:r>
    </w:p>
    <w:p w14:paraId="2964EA36" w14:textId="77777777" w:rsidR="00282DC9" w:rsidRDefault="00282DC9"/>
  </w:footnote>
  <w:footnote w:type="continuationSeparator" w:id="0">
    <w:p w14:paraId="23C88953" w14:textId="77777777" w:rsidR="00282DC9" w:rsidRDefault="00282DC9">
      <w:r>
        <w:continuationSeparator/>
      </w:r>
    </w:p>
    <w:p w14:paraId="5F4905A0" w14:textId="77777777" w:rsidR="00282DC9" w:rsidRDefault="00282D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A6C"/>
    <w:multiLevelType w:val="multilevel"/>
    <w:tmpl w:val="08C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4E6"/>
    <w:multiLevelType w:val="multilevel"/>
    <w:tmpl w:val="374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05977"/>
    <w:multiLevelType w:val="multilevel"/>
    <w:tmpl w:val="02D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8521D"/>
    <w:multiLevelType w:val="multilevel"/>
    <w:tmpl w:val="AEC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3FB7"/>
    <w:multiLevelType w:val="multilevel"/>
    <w:tmpl w:val="2A8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81305">
    <w:abstractNumId w:val="1"/>
  </w:num>
  <w:num w:numId="2" w16cid:durableId="336810568">
    <w:abstractNumId w:val="0"/>
  </w:num>
  <w:num w:numId="3" w16cid:durableId="147674223">
    <w:abstractNumId w:val="2"/>
  </w:num>
  <w:num w:numId="4" w16cid:durableId="1248115">
    <w:abstractNumId w:val="7"/>
  </w:num>
  <w:num w:numId="5" w16cid:durableId="171646937">
    <w:abstractNumId w:val="4"/>
  </w:num>
  <w:num w:numId="6" w16cid:durableId="330067415">
    <w:abstractNumId w:val="8"/>
  </w:num>
  <w:num w:numId="7" w16cid:durableId="1005592843">
    <w:abstractNumId w:val="3"/>
  </w:num>
  <w:num w:numId="8" w16cid:durableId="2107798627">
    <w:abstractNumId w:val="6"/>
  </w:num>
  <w:num w:numId="9" w16cid:durableId="1569262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2B"/>
    <w:rsid w:val="00165F39"/>
    <w:rsid w:val="00282DC9"/>
    <w:rsid w:val="00302E0F"/>
    <w:rsid w:val="00395E58"/>
    <w:rsid w:val="00463338"/>
    <w:rsid w:val="00494FA6"/>
    <w:rsid w:val="0093401F"/>
    <w:rsid w:val="00C02369"/>
    <w:rsid w:val="00E64E2B"/>
    <w:rsid w:val="00E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F4358"/>
  <w15:chartTrackingRefBased/>
  <w15:docId w15:val="{1B6058C8-E10F-4048-B9D8-61D59B71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sackondreddy/Library/Containers/com.microsoft.Word/Data/Library/Application%20Support/Microsoft/Office/16.0/DTS/en-US%7b4063AEAD-C0FD-FC49-A839-91C0E0A35641%7d/%7b4A9A7B35-6E42-9845-ABB9-1758290D1FC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{4A9A7B35-6E42-9845-ABB9-1758290D1FC8}tf10002086.dotx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Kondreddy</dc:creator>
  <cp:keywords/>
  <dc:description/>
  <cp:lastModifiedBy>Issac Kondreddy</cp:lastModifiedBy>
  <cp:revision>4</cp:revision>
  <dcterms:created xsi:type="dcterms:W3CDTF">2024-02-13T18:34:00Z</dcterms:created>
  <dcterms:modified xsi:type="dcterms:W3CDTF">2024-02-18T16:01:00Z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